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6"/>
          <w:szCs w:val="56"/>
          <w:lang w:val="ru-RU"/>
        </w:rPr>
        <w:alias w:val="Автор"/>
        <w:tag w:val=""/>
        <w:id w:val="1246310863"/>
        <w:placeholder>
          <w:docPart w:val="A04E1CB27BC64BBFAD801D8A0425DAB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C63F66" w:rsidRPr="000F23D2" w:rsidRDefault="007E190B">
          <w:pPr>
            <w:pStyle w:val="a4"/>
            <w:rPr>
              <w:sz w:val="56"/>
              <w:szCs w:val="56"/>
              <w:lang w:val="ru-RU"/>
            </w:rPr>
          </w:pPr>
          <w:r>
            <w:rPr>
              <w:sz w:val="56"/>
              <w:szCs w:val="56"/>
              <w:lang w:val="ru-RU"/>
            </w:rPr>
            <w:t>Литвиц Даниель Викторович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276"/>
        <w:gridCol w:w="8463"/>
      </w:tblGrid>
      <w:tr w:rsidR="00C63F66" w:rsidRPr="00D404D3" w:rsidTr="000F2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158" w:type="pct"/>
          </w:tcPr>
          <w:p w:rsidR="00C63F66" w:rsidRPr="00D404D3" w:rsidRDefault="00C63F66">
            <w:pPr>
              <w:rPr>
                <w:lang w:val="ru-RU"/>
              </w:rPr>
            </w:pPr>
          </w:p>
        </w:tc>
        <w:tc>
          <w:tcPr>
            <w:tcW w:w="4842" w:type="pct"/>
          </w:tcPr>
          <w:p w:rsidR="00C63F66" w:rsidRPr="00D404D3" w:rsidRDefault="00C63F66">
            <w:pPr>
              <w:rPr>
                <w:lang w:val="ru-RU"/>
              </w:rPr>
            </w:pPr>
          </w:p>
        </w:tc>
      </w:tr>
      <w:tr w:rsidR="000F23D2" w:rsidRPr="00586323" w:rsidTr="000F23D2">
        <w:tc>
          <w:tcPr>
            <w:tcW w:w="158" w:type="pct"/>
          </w:tcPr>
          <w:p w:rsidR="000F23D2" w:rsidRPr="000F23D2" w:rsidRDefault="000F23D2" w:rsidP="000F23D2">
            <w:pPr>
              <w:tabs>
                <w:tab w:val="left" w:pos="851"/>
              </w:tabs>
              <w:rPr>
                <w:lang w:val="ru-RU"/>
              </w:rPr>
            </w:pPr>
          </w:p>
        </w:tc>
        <w:tc>
          <w:tcPr>
            <w:tcW w:w="4842" w:type="pct"/>
          </w:tcPr>
          <w:p w:rsidR="000F23D2" w:rsidRPr="000F23D2" w:rsidRDefault="0067352D" w:rsidP="00AF4CD7">
            <w:pPr>
              <w:rPr>
                <w:lang w:val="ru-RU"/>
              </w:rPr>
            </w:pPr>
            <w:sdt>
              <w:sdtPr>
                <w:rPr>
                  <w:lang w:val="ru-RU"/>
                </w:rPr>
                <w:alias w:val="Адрес"/>
                <w:tag w:val=""/>
                <w:id w:val="178707122"/>
                <w:placeholder>
                  <w:docPart w:val="4D527681722E4C25A2EF0DB70F17987C"/>
                </w:placeholder>
                <w:dataBinding w:prefixMappings="xmlns:ns0='http://schemas.microsoft.com/office/2006/coverPageProps' " w:xpath="/ns0:CoverPageProperties[1]/ns0:ОрганизацияAddress[1]" w:storeItemID="{55AF091B-3C7A-41E3-B477-F2FDAA23CFDA}"/>
                <w:text/>
              </w:sdtPr>
              <w:sdtEndPr/>
              <w:sdtContent>
                <w:r w:rsidR="000F23D2" w:rsidRPr="00872CED">
                  <w:rPr>
                    <w:lang w:val="ru-RU"/>
                  </w:rPr>
                  <w:t>Адрес: Г.</w:t>
                </w:r>
                <w:r w:rsidR="00E34CB7">
                  <w:rPr>
                    <w:lang w:val="ru-RU"/>
                  </w:rPr>
                  <w:t xml:space="preserve"> Омск ул. Мамина-Сибиряка 27. кв. 6</w:t>
                </w:r>
              </w:sdtContent>
            </w:sdt>
            <w:r w:rsidR="000F23D2" w:rsidRPr="00872CED">
              <w:rPr>
                <w:lang w:val="ru-RU"/>
              </w:rPr>
              <w:t> | </w:t>
            </w:r>
            <w:sdt>
              <w:sdtPr>
                <w:rPr>
                  <w:lang w:val="ru-RU"/>
                </w:rPr>
                <w:alias w:val="Телефон"/>
                <w:tag w:val=""/>
                <w:id w:val="1300728855"/>
                <w:placeholder>
                  <w:docPart w:val="9E6E18F7180E483791C77532A09434AD"/>
                </w:placeholder>
                <w:dataBinding w:prefixMappings="xmlns:ns0='http://schemas.microsoft.com/office/2006/coverPageProps' " w:xpath="/ns0:CoverPageProperties[1]/ns0:ОрганизацияPhone[1]" w:storeItemID="{55AF091B-3C7A-41E3-B477-F2FDAA23CFDA}"/>
                <w:text/>
              </w:sdtPr>
              <w:sdtEndPr/>
              <w:sdtContent>
                <w:r w:rsidR="00AF4CD7">
                  <w:rPr>
                    <w:lang w:val="ru-RU"/>
                  </w:rPr>
                  <w:t>89507867911</w:t>
                </w:r>
              </w:sdtContent>
            </w:sdt>
            <w:r w:rsidR="000F23D2" w:rsidRPr="00872CED">
              <w:rPr>
                <w:lang w:val="ru-RU"/>
              </w:rPr>
              <w:t>| </w:t>
            </w:r>
            <w:sdt>
              <w:sdtPr>
                <w:rPr>
                  <w:color w:val="auto"/>
                  <w:lang w:val="ru-RU"/>
                </w:rPr>
                <w:alias w:val="Электронная почта"/>
                <w:tag w:val=""/>
                <w:id w:val="-1099938130"/>
                <w:placeholder>
                  <w:docPart w:val="11A1BE48811343908C988A7C008FF8E2"/>
                </w:placeholder>
                <w:dataBinding w:prefixMappings="xmlns:ns0='http://schemas.microsoft.com/office/2006/coverPageProps' " w:xpath="/ns0:CoverPageProperties[1]/ns0:ОрганизацияЭлектронная почта[1]" w:storeItemID="{55AF091B-3C7A-41E3-B477-F2FDAA23CFDA}"/>
                <w:text/>
              </w:sdtPr>
              <w:sdtEndPr/>
              <w:sdtContent>
                <w:r w:rsidR="000F23D2" w:rsidRPr="000F23D2">
                  <w:rPr>
                    <w:color w:val="auto"/>
                    <w:lang w:val="ru-RU"/>
                  </w:rPr>
                  <w:t xml:space="preserve">эл. </w:t>
                </w:r>
                <w:r w:rsidR="000F23D2">
                  <w:rPr>
                    <w:color w:val="auto"/>
                    <w:lang w:val="ru-RU"/>
                  </w:rPr>
                  <w:t>почта</w:t>
                </w:r>
                <w:r w:rsidR="000F23D2" w:rsidRPr="000F23D2">
                  <w:rPr>
                    <w:color w:val="auto"/>
                    <w:lang w:val="ru-RU"/>
                  </w:rPr>
                  <w:t>:</w:t>
                </w:r>
                <w:r w:rsidR="000F23D2">
                  <w:rPr>
                    <w:color w:val="auto"/>
                    <w:lang w:val="ru-RU"/>
                  </w:rPr>
                  <w:t xml:space="preserve"> </w:t>
                </w:r>
                <w:r w:rsidR="000F23D2" w:rsidRPr="000F23D2">
                  <w:rPr>
                    <w:color w:val="auto"/>
                    <w:lang w:val="ru-RU"/>
                  </w:rPr>
                  <w:t>litvic.kz@mail.ru</w:t>
                </w:r>
              </w:sdtContent>
            </w:sdt>
          </w:p>
        </w:tc>
      </w:tr>
    </w:tbl>
    <w:p w:rsidR="00C63F66" w:rsidRPr="00D404D3" w:rsidRDefault="00426B9E">
      <w:pPr>
        <w:pStyle w:val="a7"/>
        <w:rPr>
          <w:lang w:val="ru-RU"/>
        </w:rPr>
      </w:pPr>
      <w:r w:rsidRPr="00D404D3">
        <w:rPr>
          <w:lang w:val="ru-RU"/>
        </w:rPr>
        <w:t>Краткая информация</w:t>
      </w:r>
      <w:r w:rsidR="007E2ABD">
        <w:rPr>
          <w:lang w:val="ru-RU"/>
        </w:rPr>
        <w:t xml:space="preserve"> о себе</w:t>
      </w:r>
    </w:p>
    <w:tbl>
      <w:tblPr>
        <w:tblStyle w:val="ResumeTable"/>
        <w:tblW w:w="4474" w:type="pct"/>
        <w:tblLook w:val="04A0" w:firstRow="1" w:lastRow="0" w:firstColumn="1" w:lastColumn="0" w:noHBand="0" w:noVBand="1"/>
        <w:tblDescription w:val="Summary"/>
      </w:tblPr>
      <w:tblGrid>
        <w:gridCol w:w="960"/>
        <w:gridCol w:w="6860"/>
      </w:tblGrid>
      <w:tr w:rsidR="00C63F66" w:rsidRPr="00E34CB7" w:rsidTr="009C05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0"/>
        </w:trPr>
        <w:tc>
          <w:tcPr>
            <w:tcW w:w="614" w:type="pct"/>
          </w:tcPr>
          <w:p w:rsidR="00C63F66" w:rsidRPr="00D404D3" w:rsidRDefault="00C63F66">
            <w:pPr>
              <w:rPr>
                <w:lang w:val="ru-RU"/>
              </w:rPr>
            </w:pPr>
          </w:p>
        </w:tc>
        <w:tc>
          <w:tcPr>
            <w:tcW w:w="4386" w:type="pct"/>
          </w:tcPr>
          <w:p w:rsidR="00C63F66" w:rsidRPr="00D404D3" w:rsidRDefault="00C63F66">
            <w:pPr>
              <w:rPr>
                <w:lang w:val="ru-RU"/>
              </w:rPr>
            </w:pPr>
          </w:p>
        </w:tc>
      </w:tr>
      <w:tr w:rsidR="00C63F66" w:rsidRPr="00586323" w:rsidTr="009C0549">
        <w:trPr>
          <w:trHeight w:val="296"/>
        </w:trPr>
        <w:tc>
          <w:tcPr>
            <w:tcW w:w="614" w:type="pct"/>
          </w:tcPr>
          <w:p w:rsidR="00C63F66" w:rsidRPr="00D404D3" w:rsidRDefault="00C63F66">
            <w:pPr>
              <w:rPr>
                <w:lang w:val="ru-RU"/>
              </w:rPr>
            </w:pPr>
          </w:p>
        </w:tc>
        <w:tc>
          <w:tcPr>
            <w:tcW w:w="4386" w:type="pct"/>
          </w:tcPr>
          <w:p w:rsidR="00586323" w:rsidRDefault="00586323" w:rsidP="00586323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Дата рождения: </w:t>
            </w:r>
            <w:r>
              <w:rPr>
                <w:lang w:val="ru-RU"/>
              </w:rPr>
              <w:t>31.05.1994</w:t>
            </w:r>
          </w:p>
          <w:p w:rsidR="00586323" w:rsidRDefault="00586323" w:rsidP="00586323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Семейное положение: </w:t>
            </w:r>
            <w:r>
              <w:rPr>
                <w:lang w:val="ru-RU"/>
              </w:rPr>
              <w:t>Женат</w:t>
            </w:r>
          </w:p>
          <w:p w:rsidR="00586323" w:rsidRDefault="00586323" w:rsidP="00586323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Дети:</w:t>
            </w:r>
            <w:r w:rsidRPr="003A19F0">
              <w:rPr>
                <w:lang w:val="ru-RU"/>
              </w:rPr>
              <w:t xml:space="preserve"> Нет</w:t>
            </w:r>
          </w:p>
          <w:p w:rsidR="00586323" w:rsidRPr="000D2C18" w:rsidRDefault="00586323" w:rsidP="00E85EC1">
            <w:pPr>
              <w:spacing w:after="0"/>
              <w:rPr>
                <w:lang w:val="ru-RU"/>
              </w:rPr>
            </w:pPr>
            <w:r w:rsidRPr="000D2C18">
              <w:rPr>
                <w:b/>
                <w:lang w:val="ru-RU"/>
              </w:rPr>
              <w:t>Гражданство:</w:t>
            </w:r>
            <w:r>
              <w:rPr>
                <w:lang w:val="ru-RU"/>
              </w:rPr>
              <w:t xml:space="preserve"> </w:t>
            </w:r>
            <w:r w:rsidRPr="000D2C18">
              <w:rPr>
                <w:lang w:val="ru-RU"/>
              </w:rPr>
              <w:t>Республика Казахстан</w:t>
            </w:r>
            <w:r>
              <w:rPr>
                <w:lang w:val="ru-RU"/>
              </w:rPr>
              <w:t>, в процессе получения Российского Гражданства, имею статус Соотечественника.</w:t>
            </w:r>
          </w:p>
          <w:p w:rsidR="00586323" w:rsidRPr="00586323" w:rsidRDefault="00586323" w:rsidP="00E85EC1">
            <w:pPr>
              <w:spacing w:after="0"/>
              <w:rPr>
                <w:b/>
                <w:lang w:val="ru-RU"/>
              </w:rPr>
            </w:pPr>
          </w:p>
          <w:p w:rsidR="007E2ABD" w:rsidRPr="007E2ABD" w:rsidRDefault="00093B69" w:rsidP="00093B69">
            <w:pPr>
              <w:rPr>
                <w:b/>
                <w:lang w:val="ru-RU"/>
              </w:rPr>
            </w:pPr>
            <w:r w:rsidRPr="007E2ABD">
              <w:rPr>
                <w:b/>
                <w:lang w:val="ru-RU"/>
              </w:rPr>
              <w:t>Цель:</w:t>
            </w:r>
            <w:r w:rsidR="00C21509" w:rsidRPr="007E2ABD">
              <w:rPr>
                <w:b/>
                <w:lang w:val="ru-RU"/>
              </w:rPr>
              <w:t xml:space="preserve"> </w:t>
            </w:r>
          </w:p>
          <w:p w:rsidR="00C63F66" w:rsidRDefault="00C21509" w:rsidP="00093B69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C21509">
              <w:rPr>
                <w:lang w:val="ru-RU"/>
              </w:rPr>
              <w:t>остоянно развиваться и</w:t>
            </w:r>
            <w:r>
              <w:t> </w:t>
            </w:r>
            <w:r w:rsidRPr="00C21509">
              <w:rPr>
                <w:lang w:val="ru-RU"/>
              </w:rPr>
              <w:t>стремиться к</w:t>
            </w:r>
            <w:r>
              <w:t> </w:t>
            </w:r>
            <w:r w:rsidRPr="00C21509">
              <w:rPr>
                <w:lang w:val="ru-RU"/>
              </w:rPr>
              <w:t>большему — поднимать планку</w:t>
            </w:r>
            <w:r w:rsidR="00E34CB7">
              <w:rPr>
                <w:lang w:val="ru-RU"/>
              </w:rPr>
              <w:t>.</w:t>
            </w:r>
          </w:p>
          <w:p w:rsidR="007E2ABD" w:rsidRPr="007E2ABD" w:rsidRDefault="007E2ABD" w:rsidP="00093B69">
            <w:pPr>
              <w:rPr>
                <w:b/>
                <w:lang w:val="ru-RU"/>
              </w:rPr>
            </w:pPr>
            <w:r w:rsidRPr="007E2ABD">
              <w:rPr>
                <w:b/>
                <w:lang w:val="ru-RU"/>
              </w:rPr>
              <w:t xml:space="preserve">Дополнительные интересы и увлечения: </w:t>
            </w:r>
          </w:p>
          <w:p w:rsidR="007E2ABD" w:rsidRDefault="007E2ABD" w:rsidP="00093B69">
            <w:pPr>
              <w:rPr>
                <w:lang w:val="ru-RU"/>
              </w:rPr>
            </w:pPr>
            <w:r>
              <w:rPr>
                <w:lang w:val="ru-RU"/>
              </w:rPr>
              <w:t>Занимаюсь спортом (Баскетбол, Волейбол)</w:t>
            </w:r>
          </w:p>
          <w:p w:rsidR="007E2ABD" w:rsidRPr="007E2ABD" w:rsidRDefault="007E2ABD" w:rsidP="00093B69">
            <w:pPr>
              <w:rPr>
                <w:b/>
                <w:lang w:val="ru-RU"/>
              </w:rPr>
            </w:pPr>
            <w:r w:rsidRPr="007E2ABD">
              <w:rPr>
                <w:b/>
                <w:lang w:val="ru-RU"/>
              </w:rPr>
              <w:t xml:space="preserve">Дополнительные навыки: </w:t>
            </w:r>
          </w:p>
          <w:p w:rsidR="007E2ABD" w:rsidRDefault="007E2ABD" w:rsidP="00093B69">
            <w:pPr>
              <w:rPr>
                <w:lang w:val="ru-RU"/>
              </w:rPr>
            </w:pPr>
            <w:r>
              <w:rPr>
                <w:lang w:val="ru-RU"/>
              </w:rPr>
              <w:t xml:space="preserve">Имею водительские </w:t>
            </w:r>
            <w:r w:rsidR="00AA486C">
              <w:rPr>
                <w:lang w:val="ru-RU"/>
              </w:rPr>
              <w:t xml:space="preserve">удостоверение </w:t>
            </w:r>
            <w:r>
              <w:rPr>
                <w:lang w:val="ru-RU"/>
              </w:rPr>
              <w:t>категории «ВС»</w:t>
            </w:r>
          </w:p>
          <w:p w:rsidR="00C21509" w:rsidRPr="00C21509" w:rsidRDefault="00C21509" w:rsidP="00093B69">
            <w:pPr>
              <w:rPr>
                <w:lang w:val="ru-RU"/>
              </w:rPr>
            </w:pPr>
          </w:p>
        </w:tc>
      </w:tr>
    </w:tbl>
    <w:p w:rsidR="00C63F66" w:rsidRPr="00D404D3" w:rsidRDefault="00426B9E">
      <w:pPr>
        <w:pStyle w:val="a7"/>
        <w:rPr>
          <w:lang w:val="ru-RU"/>
        </w:rPr>
      </w:pPr>
      <w:r w:rsidRPr="00D404D3">
        <w:rPr>
          <w:lang w:val="ru-RU"/>
        </w:rPr>
        <w:t>Навыки работы с компьютером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851"/>
        <w:gridCol w:w="7888"/>
      </w:tblGrid>
      <w:tr w:rsidR="007E2ABD" w:rsidRPr="00D404D3" w:rsidTr="00780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"/>
        </w:trPr>
        <w:tc>
          <w:tcPr>
            <w:tcW w:w="487" w:type="pct"/>
          </w:tcPr>
          <w:p w:rsidR="00C63F66" w:rsidRPr="00D404D3" w:rsidRDefault="00C63F66">
            <w:pPr>
              <w:rPr>
                <w:lang w:val="ru-RU"/>
              </w:rPr>
            </w:pPr>
          </w:p>
        </w:tc>
        <w:tc>
          <w:tcPr>
            <w:tcW w:w="4513" w:type="pct"/>
          </w:tcPr>
          <w:p w:rsidR="00C63F66" w:rsidRPr="00D404D3" w:rsidRDefault="00C63F66">
            <w:pPr>
              <w:rPr>
                <w:lang w:val="ru-RU"/>
              </w:rPr>
            </w:pPr>
          </w:p>
        </w:tc>
      </w:tr>
      <w:tr w:rsidR="007E2ABD" w:rsidRPr="009C0549" w:rsidTr="00780348">
        <w:trPr>
          <w:trHeight w:val="4"/>
        </w:trPr>
        <w:tc>
          <w:tcPr>
            <w:tcW w:w="487" w:type="pct"/>
          </w:tcPr>
          <w:p w:rsidR="00C63F66" w:rsidRPr="00D404D3" w:rsidRDefault="00C63F66">
            <w:pPr>
              <w:rPr>
                <w:lang w:val="ru-RU"/>
              </w:rPr>
            </w:pPr>
          </w:p>
        </w:tc>
        <w:tc>
          <w:tcPr>
            <w:tcW w:w="4513" w:type="pct"/>
          </w:tcPr>
          <w:p w:rsidR="007E17D4" w:rsidRPr="00780348" w:rsidRDefault="000F23D2" w:rsidP="00A0395E">
            <w:pPr>
              <w:pStyle w:val="3"/>
              <w:outlineLvl w:val="2"/>
              <w:rPr>
                <w:b w:val="0"/>
                <w:sz w:val="20"/>
                <w:lang w:val="en-US"/>
              </w:rPr>
            </w:pPr>
            <w:r w:rsidRPr="000F23D2">
              <w:rPr>
                <w:b w:val="0"/>
                <w:sz w:val="20"/>
              </w:rPr>
              <w:t>Языки</w:t>
            </w:r>
            <w:r w:rsidRPr="00780348">
              <w:rPr>
                <w:b w:val="0"/>
                <w:sz w:val="20"/>
                <w:lang w:val="en-US"/>
              </w:rPr>
              <w:t xml:space="preserve"> </w:t>
            </w:r>
            <w:r w:rsidRPr="000F23D2">
              <w:rPr>
                <w:b w:val="0"/>
                <w:sz w:val="20"/>
              </w:rPr>
              <w:t>программирования</w:t>
            </w:r>
            <w:r w:rsidRPr="00780348">
              <w:rPr>
                <w:b w:val="0"/>
                <w:sz w:val="20"/>
                <w:lang w:val="en-US"/>
              </w:rPr>
              <w:t xml:space="preserve">: </w:t>
            </w:r>
          </w:p>
          <w:p w:rsidR="00C63F66" w:rsidRPr="009C0549" w:rsidRDefault="000F23D2" w:rsidP="00A0395E">
            <w:pPr>
              <w:pStyle w:val="3"/>
              <w:outlineLvl w:val="2"/>
              <w:rPr>
                <w:b w:val="0"/>
                <w:sz w:val="20"/>
                <w:lang w:val="en-US"/>
              </w:rPr>
            </w:pPr>
            <w:r w:rsidRPr="007E17D4">
              <w:rPr>
                <w:rFonts w:asciiTheme="majorHAnsi" w:hAnsiTheme="majorHAnsi" w:cstheme="majorHAnsi"/>
                <w:b w:val="0"/>
                <w:sz w:val="20"/>
                <w:lang w:val="en-US"/>
              </w:rPr>
              <w:t>Visual</w:t>
            </w:r>
            <w:r w:rsidRPr="009C0549">
              <w:rPr>
                <w:rFonts w:asciiTheme="majorHAnsi" w:hAnsiTheme="majorHAnsi" w:cstheme="majorHAnsi"/>
                <w:b w:val="0"/>
                <w:sz w:val="20"/>
                <w:lang w:val="en-US"/>
              </w:rPr>
              <w:t xml:space="preserve"> </w:t>
            </w:r>
            <w:r w:rsidRPr="007E17D4">
              <w:rPr>
                <w:rFonts w:asciiTheme="majorHAnsi" w:hAnsiTheme="majorHAnsi" w:cstheme="majorHAnsi"/>
                <w:b w:val="0"/>
                <w:sz w:val="20"/>
                <w:lang w:val="en-US"/>
              </w:rPr>
              <w:t>basic</w:t>
            </w:r>
            <w:r w:rsidRPr="009C0549">
              <w:rPr>
                <w:rFonts w:asciiTheme="majorHAnsi" w:hAnsiTheme="majorHAnsi" w:cstheme="majorHAnsi"/>
                <w:b w:val="0"/>
                <w:sz w:val="20"/>
                <w:lang w:val="en-US"/>
              </w:rPr>
              <w:t xml:space="preserve">, </w:t>
            </w:r>
            <w:r w:rsidRPr="007E17D4">
              <w:rPr>
                <w:rFonts w:asciiTheme="majorHAnsi" w:hAnsiTheme="majorHAnsi" w:cstheme="majorHAnsi"/>
                <w:b w:val="0"/>
                <w:sz w:val="20"/>
                <w:lang w:val="en-US"/>
              </w:rPr>
              <w:t>SQL</w:t>
            </w:r>
            <w:r w:rsidRPr="009C0549">
              <w:rPr>
                <w:rFonts w:asciiTheme="majorHAnsi" w:hAnsiTheme="majorHAnsi" w:cstheme="majorHAnsi"/>
                <w:b w:val="0"/>
                <w:sz w:val="20"/>
                <w:lang w:val="en-US"/>
              </w:rPr>
              <w:t xml:space="preserve">, </w:t>
            </w:r>
            <w:r w:rsidRPr="007E17D4">
              <w:rPr>
                <w:rFonts w:asciiTheme="majorHAnsi" w:hAnsiTheme="majorHAnsi" w:cstheme="majorHAnsi"/>
                <w:b w:val="0"/>
                <w:sz w:val="20"/>
                <w:lang w:val="en-US"/>
              </w:rPr>
              <w:t>Turbo</w:t>
            </w:r>
            <w:r w:rsidRPr="009C0549">
              <w:rPr>
                <w:rFonts w:asciiTheme="majorHAnsi" w:hAnsiTheme="majorHAnsi" w:cstheme="majorHAnsi"/>
                <w:b w:val="0"/>
                <w:sz w:val="20"/>
                <w:lang w:val="en-US"/>
              </w:rPr>
              <w:t xml:space="preserve"> </w:t>
            </w:r>
            <w:r w:rsidRPr="007E17D4">
              <w:rPr>
                <w:rFonts w:asciiTheme="majorHAnsi" w:hAnsiTheme="majorHAnsi" w:cstheme="majorHAnsi"/>
                <w:b w:val="0"/>
                <w:sz w:val="20"/>
                <w:lang w:val="en-US"/>
              </w:rPr>
              <w:t>Pascal</w:t>
            </w:r>
            <w:r w:rsidR="009C0549" w:rsidRPr="009C0549">
              <w:rPr>
                <w:rFonts w:asciiTheme="majorHAnsi" w:hAnsiTheme="majorHAnsi" w:cstheme="majorHAnsi"/>
                <w:b w:val="0"/>
                <w:sz w:val="20"/>
                <w:lang w:val="en-US"/>
              </w:rPr>
              <w:t xml:space="preserve">, </w:t>
            </w:r>
            <w:r w:rsidR="009C0549">
              <w:rPr>
                <w:rFonts w:asciiTheme="majorHAnsi" w:hAnsiTheme="majorHAnsi" w:cstheme="majorHAnsi"/>
                <w:b w:val="0"/>
                <w:sz w:val="20"/>
                <w:lang w:val="en-US"/>
              </w:rPr>
              <w:t>Lava</w:t>
            </w:r>
          </w:p>
        </w:tc>
      </w:tr>
      <w:sdt>
        <w:sdtPr>
          <w:rPr>
            <w:lang w:val="ru-RU"/>
          </w:rPr>
          <w:id w:val="1857463929"/>
        </w:sdtPr>
        <w:sdtEndPr/>
        <w:sdtContent>
          <w:sdt>
            <w:sdtPr>
              <w:rPr>
                <w:lang w:val="ru-RU"/>
              </w:rPr>
              <w:id w:val="2011181661"/>
              <w:placeholder>
                <w:docPart w:val="6864C08B750F47D7AD7F67EA0ADECBED"/>
              </w:placeholder>
            </w:sdtPr>
            <w:sdtEndPr/>
            <w:sdtContent>
              <w:tr w:rsidR="007E2ABD" w:rsidRPr="00A0395E" w:rsidTr="00780348">
                <w:trPr>
                  <w:trHeight w:val="305"/>
                </w:trPr>
                <w:tc>
                  <w:tcPr>
                    <w:tcW w:w="487" w:type="pct"/>
                  </w:tcPr>
                  <w:p w:rsidR="00C63F66" w:rsidRPr="00D404D3" w:rsidRDefault="00C63F66" w:rsidP="00E85EC1">
                    <w:pPr>
                      <w:spacing w:after="0"/>
                      <w:rPr>
                        <w:lang w:val="ru-RU"/>
                      </w:rPr>
                    </w:pPr>
                  </w:p>
                </w:tc>
                <w:tc>
                  <w:tcPr>
                    <w:tcW w:w="4513" w:type="pct"/>
                  </w:tcPr>
                  <w:p w:rsidR="00C63F66" w:rsidRPr="00093B69" w:rsidRDefault="00426B9E" w:rsidP="00E85EC1">
                    <w:pPr>
                      <w:pStyle w:val="a8"/>
                      <w:spacing w:after="0"/>
                      <w:rPr>
                        <w:b/>
                        <w:lang w:val="ru-RU"/>
                      </w:rPr>
                    </w:pPr>
                    <w:r w:rsidRPr="00093B69">
                      <w:rPr>
                        <w:b/>
                        <w:lang w:val="ru-RU"/>
                      </w:rPr>
                      <w:t>Программное обеспечение</w:t>
                    </w:r>
                    <w:r w:rsidR="00CF60AE">
                      <w:rPr>
                        <w:b/>
                        <w:lang w:val="ru-RU"/>
                      </w:rPr>
                      <w:t>:</w:t>
                    </w:r>
                  </w:p>
                  <w:p w:rsidR="00A0395E" w:rsidRPr="009C0549" w:rsidRDefault="000F23D2" w:rsidP="00E85EC1">
                    <w:pPr>
                      <w:pStyle w:val="a"/>
                      <w:numPr>
                        <w:ilvl w:val="0"/>
                        <w:numId w:val="0"/>
                      </w:numPr>
                      <w:spacing w:after="0"/>
                      <w:ind w:left="101" w:right="421" w:hanging="101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Операционные</w:t>
                    </w:r>
                    <w:r w:rsidRPr="009C0549">
                      <w:rPr>
                        <w:lang w:val="ru-RU"/>
                      </w:rPr>
                      <w:t xml:space="preserve"> </w:t>
                    </w:r>
                    <w:r>
                      <w:rPr>
                        <w:lang w:val="ru-RU"/>
                      </w:rPr>
                      <w:t>системы</w:t>
                    </w:r>
                    <w:r w:rsidR="00A0395E" w:rsidRPr="009C0549">
                      <w:rPr>
                        <w:lang w:val="ru-RU"/>
                      </w:rPr>
                      <w:t xml:space="preserve">: </w:t>
                    </w:r>
                    <w:r>
                      <w:t>Windows</w:t>
                    </w:r>
                    <w:r w:rsidRPr="009C0549">
                      <w:rPr>
                        <w:lang w:val="ru-RU"/>
                      </w:rPr>
                      <w:t xml:space="preserve"> </w:t>
                    </w:r>
                    <w:r w:rsidR="00D4633C">
                      <w:rPr>
                        <w:lang w:val="ru-RU"/>
                      </w:rPr>
                      <w:t>Х</w:t>
                    </w:r>
                    <w:r>
                      <w:t>P</w:t>
                    </w:r>
                    <w:r w:rsidRPr="009C0549">
                      <w:rPr>
                        <w:lang w:val="ru-RU"/>
                      </w:rPr>
                      <w:t>,</w:t>
                    </w:r>
                    <w:r w:rsidR="00A0395E" w:rsidRPr="009C0549">
                      <w:rPr>
                        <w:lang w:val="ru-RU"/>
                      </w:rPr>
                      <w:t xml:space="preserve"> </w:t>
                    </w:r>
                    <w:r w:rsidR="00A0395E">
                      <w:t>Linux</w:t>
                    </w:r>
                    <w:r w:rsidR="00A0395E" w:rsidRPr="009C0549">
                      <w:rPr>
                        <w:lang w:val="ru-RU"/>
                      </w:rPr>
                      <w:t>,</w:t>
                    </w:r>
                    <w:r w:rsidRPr="009C0549">
                      <w:rPr>
                        <w:lang w:val="ru-RU"/>
                      </w:rPr>
                      <w:t xml:space="preserve"> </w:t>
                    </w:r>
                    <w:r w:rsidRPr="000F23D2">
                      <w:t>Windows</w:t>
                    </w:r>
                    <w:r w:rsidRPr="009C0549">
                      <w:rPr>
                        <w:lang w:val="ru-RU"/>
                      </w:rPr>
                      <w:t xml:space="preserve"> </w:t>
                    </w:r>
                    <w:r w:rsidRPr="000F23D2">
                      <w:t>Vista</w:t>
                    </w:r>
                    <w:r w:rsidR="00A0395E" w:rsidRPr="009C0549">
                      <w:rPr>
                        <w:lang w:val="ru-RU"/>
                      </w:rPr>
                      <w:t xml:space="preserve">, </w:t>
                    </w:r>
                    <w:r w:rsidR="00A0395E">
                      <w:t>Windows</w:t>
                    </w:r>
                    <w:r w:rsidR="00A0395E" w:rsidRPr="009C0549">
                      <w:rPr>
                        <w:lang w:val="ru-RU"/>
                      </w:rPr>
                      <w:t xml:space="preserve"> 7, </w:t>
                    </w:r>
                    <w:r w:rsidR="00A0395E">
                      <w:t>Windows</w:t>
                    </w:r>
                    <w:r w:rsidR="00A0395E" w:rsidRPr="009C0549">
                      <w:rPr>
                        <w:lang w:val="ru-RU"/>
                      </w:rPr>
                      <w:t xml:space="preserve"> 8</w:t>
                    </w:r>
                    <w:r w:rsidR="00E34CB7" w:rsidRPr="009C0549">
                      <w:rPr>
                        <w:lang w:val="ru-RU"/>
                      </w:rPr>
                      <w:t xml:space="preserve">, </w:t>
                    </w:r>
                    <w:r w:rsidR="00E34CB7">
                      <w:t>Windows</w:t>
                    </w:r>
                    <w:r w:rsidR="00E34CB7" w:rsidRPr="009C0549">
                      <w:rPr>
                        <w:lang w:val="ru-RU"/>
                      </w:rPr>
                      <w:t xml:space="preserve"> 10</w:t>
                    </w:r>
                  </w:p>
                  <w:p w:rsidR="00AA486C" w:rsidRPr="00093B69" w:rsidRDefault="00AA486C" w:rsidP="00E85EC1">
                    <w:pPr>
                      <w:pStyle w:val="a"/>
                      <w:numPr>
                        <w:ilvl w:val="0"/>
                        <w:numId w:val="0"/>
                      </w:numPr>
                      <w:spacing w:after="0"/>
                      <w:ind w:left="101" w:right="421" w:hanging="101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Сборка, установка ПО, программное и техническое обеспечение компьютеров</w:t>
                    </w:r>
                  </w:p>
                  <w:p w:rsidR="00A0395E" w:rsidRDefault="00AA486C" w:rsidP="00E85EC1">
                    <w:pPr>
                      <w:pStyle w:val="a"/>
                      <w:numPr>
                        <w:ilvl w:val="0"/>
                        <w:numId w:val="0"/>
                      </w:numPr>
                      <w:spacing w:after="0"/>
                      <w:ind w:left="101" w:right="421" w:hanging="101"/>
                      <w:rPr>
                        <w:b/>
                        <w:lang w:val="ru-RU"/>
                      </w:rPr>
                    </w:pPr>
                    <w:r>
                      <w:rPr>
                        <w:b/>
                        <w:lang w:val="ru-RU"/>
                      </w:rPr>
                      <w:t>Опыт работы с</w:t>
                    </w:r>
                    <w:r w:rsidR="00A0395E" w:rsidRPr="00093B69">
                      <w:rPr>
                        <w:b/>
                        <w:lang w:val="ru-RU"/>
                      </w:rPr>
                      <w:t xml:space="preserve"> ПК</w:t>
                    </w:r>
                    <w:r w:rsidR="007E17D4">
                      <w:rPr>
                        <w:b/>
                        <w:lang w:val="ru-RU"/>
                      </w:rPr>
                      <w:t>:</w:t>
                    </w:r>
                  </w:p>
                  <w:p w:rsidR="00AA486C" w:rsidRPr="00AA486C" w:rsidRDefault="00AA486C" w:rsidP="00E85EC1">
                    <w:pPr>
                      <w:pStyle w:val="a"/>
                      <w:numPr>
                        <w:ilvl w:val="0"/>
                        <w:numId w:val="0"/>
                      </w:numPr>
                      <w:spacing w:after="0"/>
                      <w:ind w:left="101" w:right="421" w:hanging="101"/>
                      <w:rPr>
                        <w:b/>
                        <w:lang w:val="ru-RU"/>
                      </w:rPr>
                    </w:pPr>
                    <w:r>
                      <w:rPr>
                        <w:lang w:val="ru-RU"/>
                      </w:rPr>
                      <w:t>Настройка аппаратного обеспечения</w:t>
                    </w:r>
                    <w:r w:rsidRPr="00AA486C">
                      <w:rPr>
                        <w:lang w:val="ru-RU"/>
                      </w:rPr>
                      <w:t>, работать с периферийными</w:t>
                    </w:r>
                    <w:r>
                      <w:rPr>
                        <w:lang w:val="ru-RU"/>
                      </w:rPr>
                      <w:t xml:space="preserve"> устройствами (</w:t>
                    </w:r>
                    <w:r w:rsidR="00D4633C">
                      <w:rPr>
                        <w:lang w:val="ru-RU"/>
                      </w:rPr>
                      <w:t>сканер,</w:t>
                    </w:r>
                    <w:r w:rsidR="00E34CB7">
                      <w:rPr>
                        <w:lang w:val="ru-RU"/>
                      </w:rPr>
                      <w:t xml:space="preserve"> </w:t>
                    </w:r>
                    <w:r w:rsidR="00D4633C" w:rsidRPr="00AA486C">
                      <w:rPr>
                        <w:lang w:val="ru-RU"/>
                      </w:rPr>
                      <w:t>принтер</w:t>
                    </w:r>
                    <w:r w:rsidRPr="00AA486C">
                      <w:rPr>
                        <w:lang w:val="ru-RU"/>
                      </w:rPr>
                      <w:t xml:space="preserve"> и т.д.)</w:t>
                    </w:r>
                  </w:p>
                  <w:p w:rsidR="00A0395E" w:rsidRDefault="00A0395E" w:rsidP="00E85EC1">
                    <w:pPr>
                      <w:pStyle w:val="a"/>
                      <w:numPr>
                        <w:ilvl w:val="0"/>
                        <w:numId w:val="0"/>
                      </w:numPr>
                      <w:spacing w:after="0"/>
                      <w:ind w:right="421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 xml:space="preserve">Пользование ПК: </w:t>
                    </w:r>
                    <w:r w:rsidR="00093B69">
                      <w:rPr>
                        <w:lang w:val="ru-RU"/>
                      </w:rPr>
                      <w:t xml:space="preserve">Полный пакет </w:t>
                    </w:r>
                    <w:r>
                      <w:t>Microsoft</w:t>
                    </w:r>
                    <w:r>
                      <w:rPr>
                        <w:lang w:val="ru-RU"/>
                      </w:rPr>
                      <w:t xml:space="preserve"> </w:t>
                    </w:r>
                    <w:r>
                      <w:t>Office</w:t>
                    </w:r>
                    <w:r w:rsidRPr="00AD39A1">
                      <w:rPr>
                        <w:lang w:val="ru-RU"/>
                      </w:rPr>
                      <w:t xml:space="preserve"> 2003-2013</w:t>
                    </w:r>
                    <w:r>
                      <w:rPr>
                        <w:lang w:val="ru-RU"/>
                      </w:rPr>
                      <w:t>г</w:t>
                    </w:r>
                    <w:r w:rsidRPr="00AD39A1">
                      <w:rPr>
                        <w:lang w:val="ru-RU"/>
                      </w:rPr>
                      <w:t>,</w:t>
                    </w:r>
                    <w:r w:rsidR="00A30C89">
                      <w:rPr>
                        <w:lang w:val="ru-RU"/>
                      </w:rPr>
                      <w:t xml:space="preserve"> </w:t>
                    </w:r>
                    <w:r w:rsidR="00AD39A1">
                      <w:t>Turbo</w:t>
                    </w:r>
                    <w:r w:rsidR="00AD39A1" w:rsidRPr="00AD39A1">
                      <w:rPr>
                        <w:lang w:val="ru-RU"/>
                      </w:rPr>
                      <w:t xml:space="preserve"> </w:t>
                    </w:r>
                    <w:r w:rsidR="00AD39A1">
                      <w:t>Pascal</w:t>
                    </w:r>
                    <w:r w:rsidR="00AD39A1" w:rsidRPr="00AD39A1">
                      <w:rPr>
                        <w:lang w:val="ru-RU"/>
                      </w:rPr>
                      <w:t>,</w:t>
                    </w:r>
                    <w:r w:rsidR="00093B69" w:rsidRPr="00093B69">
                      <w:rPr>
                        <w:lang w:val="ru-RU"/>
                      </w:rPr>
                      <w:t xml:space="preserve"> </w:t>
                    </w:r>
                    <w:r w:rsidR="00093B69">
                      <w:t>Web</w:t>
                    </w:r>
                    <w:r w:rsidR="00093B69" w:rsidRPr="00093B69">
                      <w:rPr>
                        <w:lang w:val="ru-RU"/>
                      </w:rPr>
                      <w:t>-дизайн</w:t>
                    </w:r>
                    <w:r w:rsidR="00C21509">
                      <w:rPr>
                        <w:lang w:val="ru-RU"/>
                      </w:rPr>
                      <w:t xml:space="preserve">, </w:t>
                    </w:r>
                    <w:r w:rsidR="00C21509">
                      <w:t>Corel</w:t>
                    </w:r>
                    <w:r w:rsidR="00C21509" w:rsidRPr="00C21509">
                      <w:rPr>
                        <w:lang w:val="ru-RU"/>
                      </w:rPr>
                      <w:t xml:space="preserve"> </w:t>
                    </w:r>
                    <w:r w:rsidR="00C21509">
                      <w:t>Draw</w:t>
                    </w:r>
                    <w:r w:rsidR="00C21509" w:rsidRPr="00C21509">
                      <w:rPr>
                        <w:lang w:val="ru-RU"/>
                      </w:rPr>
                      <w:t xml:space="preserve">, </w:t>
                    </w:r>
                    <w:r w:rsidR="00C21509">
                      <w:t>Adobe</w:t>
                    </w:r>
                    <w:r w:rsidR="00C21509" w:rsidRPr="00C21509">
                      <w:rPr>
                        <w:lang w:val="ru-RU"/>
                      </w:rPr>
                      <w:t xml:space="preserve"> </w:t>
                    </w:r>
                    <w:r w:rsidR="00C21509">
                      <w:t>Photoshop</w:t>
                    </w:r>
                  </w:p>
                  <w:p w:rsidR="00A0395E" w:rsidRDefault="00A0395E" w:rsidP="00E85EC1">
                    <w:pPr>
                      <w:pStyle w:val="a"/>
                      <w:numPr>
                        <w:ilvl w:val="0"/>
                        <w:numId w:val="0"/>
                      </w:numPr>
                      <w:spacing w:after="0"/>
                      <w:ind w:left="101" w:right="421" w:hanging="101"/>
                      <w:rPr>
                        <w:lang w:val="ru-RU"/>
                      </w:rPr>
                    </w:pPr>
                  </w:p>
                  <w:p w:rsidR="00A0395E" w:rsidRPr="00A0395E" w:rsidRDefault="00A0395E" w:rsidP="00E85EC1">
                    <w:pPr>
                      <w:pStyle w:val="a"/>
                      <w:numPr>
                        <w:ilvl w:val="0"/>
                        <w:numId w:val="0"/>
                      </w:numPr>
                      <w:spacing w:after="0"/>
                      <w:ind w:left="101" w:right="421" w:hanging="101"/>
                      <w:rPr>
                        <w:lang w:val="ru-RU"/>
                      </w:rPr>
                    </w:pPr>
                  </w:p>
                  <w:p w:rsidR="00C63F66" w:rsidRPr="00A0395E" w:rsidRDefault="00C63F66" w:rsidP="00E85EC1">
                    <w:pPr>
                      <w:pStyle w:val="a"/>
                      <w:numPr>
                        <w:ilvl w:val="0"/>
                        <w:numId w:val="0"/>
                      </w:numPr>
                      <w:spacing w:after="0"/>
                      <w:ind w:left="101"/>
                      <w:rPr>
                        <w:lang w:val="ru-RU"/>
                      </w:rPr>
                    </w:pPr>
                  </w:p>
                </w:tc>
              </w:tr>
            </w:sdtContent>
          </w:sdt>
        </w:sdtContent>
      </w:sdt>
    </w:tbl>
    <w:p w:rsidR="00C63F66" w:rsidRPr="00D404D3" w:rsidRDefault="00426B9E" w:rsidP="00E85EC1">
      <w:pPr>
        <w:pStyle w:val="a7"/>
        <w:spacing w:before="0"/>
        <w:rPr>
          <w:lang w:val="ru-RU"/>
        </w:rPr>
      </w:pPr>
      <w:r w:rsidRPr="00D404D3">
        <w:rPr>
          <w:lang w:val="ru-RU"/>
        </w:rPr>
        <w:t>Опыт работы</w:t>
      </w:r>
    </w:p>
    <w:tbl>
      <w:tblPr>
        <w:tblStyle w:val="ResumeTable"/>
        <w:tblW w:w="4969" w:type="pct"/>
        <w:tblLook w:val="04A0" w:firstRow="1" w:lastRow="0" w:firstColumn="1" w:lastColumn="0" w:noHBand="0" w:noVBand="1"/>
        <w:tblDescription w:val="Experience"/>
      </w:tblPr>
      <w:tblGrid>
        <w:gridCol w:w="1584"/>
        <w:gridCol w:w="7101"/>
      </w:tblGrid>
      <w:tr w:rsidR="00C63F66" w:rsidRPr="00D404D3" w:rsidTr="009C05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2"/>
        </w:trPr>
        <w:tc>
          <w:tcPr>
            <w:tcW w:w="912" w:type="pct"/>
          </w:tcPr>
          <w:p w:rsidR="00C63F66" w:rsidRPr="00D404D3" w:rsidRDefault="00C63F66">
            <w:pPr>
              <w:spacing w:line="240" w:lineRule="auto"/>
              <w:rPr>
                <w:lang w:val="ru-RU"/>
              </w:rPr>
            </w:pPr>
          </w:p>
        </w:tc>
        <w:tc>
          <w:tcPr>
            <w:tcW w:w="4088" w:type="pct"/>
          </w:tcPr>
          <w:p w:rsidR="00C63F66" w:rsidRPr="00D404D3" w:rsidRDefault="00C63F66">
            <w:pPr>
              <w:spacing w:line="240" w:lineRule="auto"/>
              <w:rPr>
                <w:lang w:val="ru-RU"/>
              </w:rPr>
            </w:pPr>
          </w:p>
        </w:tc>
      </w:tr>
      <w:tr w:rsidR="00C63F66" w:rsidRPr="00586323" w:rsidTr="009C0549">
        <w:trPr>
          <w:trHeight w:val="260"/>
        </w:trPr>
        <w:tc>
          <w:tcPr>
            <w:tcW w:w="912" w:type="pct"/>
          </w:tcPr>
          <w:p w:rsidR="00C63F66" w:rsidRDefault="009C0549" w:rsidP="00586323">
            <w:pPr>
              <w:pStyle w:val="ae"/>
              <w:spacing w:after="0"/>
              <w:rPr>
                <w:lang w:val="ru-RU"/>
              </w:rPr>
            </w:pPr>
            <w:r>
              <w:rPr>
                <w:lang w:val="ru-RU"/>
              </w:rPr>
              <w:t>03.06.2014-25.05.2015</w:t>
            </w:r>
          </w:p>
          <w:p w:rsidR="00586323" w:rsidRDefault="00586323" w:rsidP="00586323">
            <w:pPr>
              <w:spacing w:after="0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02.04.2016-</w:t>
            </w:r>
          </w:p>
          <w:p w:rsidR="00586323" w:rsidRPr="00586323" w:rsidRDefault="00586323" w:rsidP="00586323">
            <w:pPr>
              <w:spacing w:after="0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02.07.2016</w:t>
            </w:r>
          </w:p>
        </w:tc>
        <w:tc>
          <w:tcPr>
            <w:tcW w:w="4088" w:type="pct"/>
          </w:tcPr>
          <w:p w:rsidR="009C0549" w:rsidRPr="009C0549" w:rsidRDefault="009C0549" w:rsidP="00586323">
            <w:pPr>
              <w:spacing w:after="0"/>
              <w:rPr>
                <w:lang w:val="ru-RU" w:eastAsia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 w:eastAsia="ru-RU"/>
              </w:rPr>
              <w:t>ООО "Рус</w:t>
            </w:r>
            <w:r w:rsidRPr="009C0549">
              <w:rPr>
                <w:lang w:val="ru-RU" w:eastAsia="ru-RU"/>
              </w:rPr>
              <w:t>-Телеком"</w:t>
            </w:r>
            <w:r>
              <w:rPr>
                <w:lang w:val="ru-RU" w:eastAsia="ru-RU"/>
              </w:rPr>
              <w:t xml:space="preserve"> (Не официально)</w:t>
            </w:r>
            <w:r w:rsidR="00586323">
              <w:rPr>
                <w:lang w:val="ru-RU" w:eastAsia="ru-RU"/>
              </w:rPr>
              <w:t>. Мастер-наладчик</w:t>
            </w:r>
          </w:p>
          <w:p w:rsidR="00C63F66" w:rsidRPr="009C0549" w:rsidRDefault="00C63F66" w:rsidP="00586323">
            <w:pPr>
              <w:pStyle w:val="a8"/>
              <w:spacing w:after="0"/>
              <w:rPr>
                <w:lang w:val="ru-RU"/>
              </w:rPr>
            </w:pPr>
          </w:p>
          <w:p w:rsidR="00C63F66" w:rsidRPr="00586323" w:rsidRDefault="00586323" w:rsidP="00586323">
            <w:pPr>
              <w:pStyle w:val="a"/>
              <w:numPr>
                <w:ilvl w:val="0"/>
                <w:numId w:val="0"/>
              </w:numPr>
              <w:spacing w:after="0"/>
              <w:ind w:left="101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«Гигабит Телеком» Мастер – наладчик, Монтажник связи.</w:t>
            </w:r>
          </w:p>
        </w:tc>
      </w:tr>
    </w:tbl>
    <w:p w:rsidR="00C63F66" w:rsidRPr="00D404D3" w:rsidRDefault="00426B9E" w:rsidP="00586323">
      <w:pPr>
        <w:pStyle w:val="a7"/>
        <w:rPr>
          <w:lang w:val="ru-RU"/>
        </w:rPr>
      </w:pPr>
      <w:r w:rsidRPr="00D404D3">
        <w:rPr>
          <w:lang w:val="ru-RU"/>
        </w:rPr>
        <w:t>Образование</w:t>
      </w:r>
    </w:p>
    <w:tbl>
      <w:tblPr>
        <w:tblStyle w:val="ResumeTable"/>
        <w:tblW w:w="4979" w:type="pct"/>
        <w:tblLook w:val="04A0" w:firstRow="1" w:lastRow="0" w:firstColumn="1" w:lastColumn="0" w:noHBand="0" w:noVBand="1"/>
        <w:tblDescription w:val="Education"/>
      </w:tblPr>
      <w:tblGrid>
        <w:gridCol w:w="1589"/>
        <w:gridCol w:w="7113"/>
      </w:tblGrid>
      <w:tr w:rsidR="00C63F66" w:rsidRPr="00586323" w:rsidTr="007E1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"/>
        </w:trPr>
        <w:tc>
          <w:tcPr>
            <w:tcW w:w="913" w:type="pct"/>
          </w:tcPr>
          <w:p w:rsidR="00C63F66" w:rsidRPr="00D404D3" w:rsidRDefault="00C63F66" w:rsidP="0058632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087" w:type="pct"/>
          </w:tcPr>
          <w:p w:rsidR="00C63F66" w:rsidRPr="00D404D3" w:rsidRDefault="00C63F66" w:rsidP="00586323">
            <w:pPr>
              <w:spacing w:after="0" w:line="240" w:lineRule="auto"/>
              <w:rPr>
                <w:lang w:val="ru-RU"/>
              </w:rPr>
            </w:pPr>
          </w:p>
        </w:tc>
      </w:tr>
      <w:tr w:rsidR="00C63F66" w:rsidRPr="00586323" w:rsidTr="007E190B">
        <w:trPr>
          <w:trHeight w:val="800"/>
        </w:trPr>
        <w:tc>
          <w:tcPr>
            <w:tcW w:w="913" w:type="pct"/>
          </w:tcPr>
          <w:p w:rsidR="007E190B" w:rsidRDefault="00093B69" w:rsidP="00093B69">
            <w:pPr>
              <w:pStyle w:val="ae"/>
              <w:rPr>
                <w:lang w:val="ru-RU"/>
              </w:rPr>
            </w:pPr>
            <w:r>
              <w:rPr>
                <w:lang w:val="ru-RU"/>
              </w:rPr>
              <w:t>2010-2013</w:t>
            </w:r>
          </w:p>
          <w:p w:rsidR="007E190B" w:rsidRPr="007E190B" w:rsidRDefault="007E190B" w:rsidP="007E190B">
            <w:pPr>
              <w:rPr>
                <w:lang w:val="ru-RU"/>
              </w:rPr>
            </w:pPr>
          </w:p>
          <w:p w:rsidR="007E190B" w:rsidRDefault="007E190B" w:rsidP="007E190B">
            <w:pPr>
              <w:rPr>
                <w:lang w:val="ru-RU"/>
              </w:rPr>
            </w:pPr>
          </w:p>
          <w:p w:rsidR="00C63F66" w:rsidRPr="007E190B" w:rsidRDefault="007E190B" w:rsidP="007E190B">
            <w:pPr>
              <w:rPr>
                <w:lang w:val="ru-RU"/>
              </w:rPr>
            </w:pPr>
            <w:r>
              <w:rPr>
                <w:lang w:val="ru-RU"/>
              </w:rPr>
              <w:t>2013-2017</w:t>
            </w:r>
          </w:p>
        </w:tc>
        <w:tc>
          <w:tcPr>
            <w:tcW w:w="4087" w:type="pct"/>
          </w:tcPr>
          <w:p w:rsidR="00093B69" w:rsidRPr="00093B69" w:rsidRDefault="00093B69" w:rsidP="009C0549">
            <w:pPr>
              <w:pStyle w:val="a8"/>
              <w:spacing w:after="0"/>
              <w:rPr>
                <w:b/>
                <w:lang w:val="ru-RU"/>
              </w:rPr>
            </w:pPr>
            <w:r w:rsidRPr="00093B69">
              <w:rPr>
                <w:b/>
                <w:lang w:val="ru-RU"/>
              </w:rPr>
              <w:t>Средне-специальное:</w:t>
            </w:r>
          </w:p>
          <w:p w:rsidR="00093B69" w:rsidRDefault="00093B69" w:rsidP="009C0549">
            <w:pPr>
              <w:pStyle w:val="a8"/>
              <w:spacing w:after="0"/>
              <w:rPr>
                <w:lang w:val="ru-RU"/>
              </w:rPr>
            </w:pPr>
            <w:r>
              <w:rPr>
                <w:lang w:val="ru-RU"/>
              </w:rPr>
              <w:t>Информационные системы (по областям применения)</w:t>
            </w:r>
          </w:p>
          <w:p w:rsidR="00C63F66" w:rsidRDefault="00093B69" w:rsidP="009C0549">
            <w:pPr>
              <w:pStyle w:val="a8"/>
              <w:spacing w:after="0"/>
              <w:rPr>
                <w:rStyle w:val="af0"/>
                <w:lang w:val="ru-RU"/>
              </w:rPr>
            </w:pPr>
            <w:r w:rsidRPr="00093B69">
              <w:rPr>
                <w:b/>
                <w:lang w:val="ru-RU"/>
              </w:rPr>
              <w:t>Учебное заведение</w:t>
            </w:r>
            <w:r>
              <w:rPr>
                <w:b/>
                <w:lang w:val="ru-RU"/>
              </w:rPr>
              <w:t>:</w:t>
            </w:r>
            <w:r w:rsidR="007E190B">
              <w:rPr>
                <w:b/>
                <w:lang w:val="ru-RU"/>
              </w:rPr>
              <w:t xml:space="preserve"> </w:t>
            </w:r>
            <w:r w:rsidR="009C0549">
              <w:rPr>
                <w:lang w:val="ru-RU"/>
              </w:rPr>
              <w:t xml:space="preserve">Казахстан. Северо-Казахстанская обл. </w:t>
            </w:r>
            <w:proofErr w:type="spellStart"/>
            <w:r w:rsidR="009C0549">
              <w:rPr>
                <w:lang w:val="ru-RU"/>
              </w:rPr>
              <w:t>г.Петропавловск</w:t>
            </w:r>
            <w:proofErr w:type="spellEnd"/>
            <w:r w:rsidR="009C0549">
              <w:rPr>
                <w:lang w:val="ru-RU"/>
              </w:rPr>
              <w:t xml:space="preserve"> </w:t>
            </w:r>
            <w:r>
              <w:rPr>
                <w:rStyle w:val="af0"/>
                <w:lang w:val="ru-RU"/>
              </w:rPr>
              <w:t xml:space="preserve">Гуманитарный колледж им. </w:t>
            </w:r>
            <w:proofErr w:type="spellStart"/>
            <w:r>
              <w:rPr>
                <w:rStyle w:val="af0"/>
                <w:lang w:val="ru-RU"/>
              </w:rPr>
              <w:t>Магжана</w:t>
            </w:r>
            <w:proofErr w:type="spellEnd"/>
            <w:r>
              <w:rPr>
                <w:rStyle w:val="af0"/>
                <w:lang w:val="ru-RU"/>
              </w:rPr>
              <w:t xml:space="preserve"> Жумабаева</w:t>
            </w:r>
          </w:p>
          <w:p w:rsidR="009C0549" w:rsidRDefault="009C0549" w:rsidP="009C0549">
            <w:pPr>
              <w:pStyle w:val="a8"/>
              <w:spacing w:after="0"/>
              <w:rPr>
                <w:rStyle w:val="af0"/>
                <w:lang w:val="ru-RU"/>
              </w:rPr>
            </w:pPr>
          </w:p>
          <w:p w:rsidR="007E190B" w:rsidRPr="007E190B" w:rsidRDefault="007E190B" w:rsidP="009C0549">
            <w:pPr>
              <w:pStyle w:val="a8"/>
              <w:spacing w:after="0"/>
              <w:rPr>
                <w:rStyle w:val="af0"/>
                <w:i w:val="0"/>
                <w:lang w:val="ru-RU"/>
              </w:rPr>
            </w:pPr>
            <w:r w:rsidRPr="007E190B">
              <w:rPr>
                <w:rStyle w:val="af0"/>
                <w:b/>
                <w:i w:val="0"/>
                <w:lang w:val="ru-RU"/>
              </w:rPr>
              <w:t>Учебное заведение:</w:t>
            </w:r>
            <w:r>
              <w:rPr>
                <w:rStyle w:val="af0"/>
                <w:b/>
                <w:i w:val="0"/>
                <w:lang w:val="ru-RU"/>
              </w:rPr>
              <w:t xml:space="preserve"> </w:t>
            </w:r>
            <w:r w:rsidRPr="007E190B">
              <w:rPr>
                <w:rStyle w:val="af0"/>
                <w:i w:val="0"/>
                <w:lang w:val="ru-RU"/>
              </w:rPr>
              <w:t>Омский Государственный Технический Университет</w:t>
            </w:r>
          </w:p>
          <w:p w:rsidR="007E190B" w:rsidRPr="009C0549" w:rsidRDefault="007E190B" w:rsidP="009C0549">
            <w:pPr>
              <w:pStyle w:val="a8"/>
              <w:spacing w:after="0"/>
              <w:rPr>
                <w:iCs/>
                <w:color w:val="404040" w:themeColor="text1" w:themeTint="BF"/>
                <w:lang w:val="ru-RU"/>
              </w:rPr>
            </w:pPr>
            <w:r>
              <w:rPr>
                <w:rStyle w:val="af0"/>
                <w:b/>
                <w:i w:val="0"/>
                <w:lang w:val="ru-RU"/>
              </w:rPr>
              <w:t xml:space="preserve">Бакалавр: </w:t>
            </w:r>
            <w:r w:rsidR="009E794E">
              <w:rPr>
                <w:rStyle w:val="af0"/>
                <w:i w:val="0"/>
                <w:lang w:val="ru-RU"/>
              </w:rPr>
              <w:t>Прикладная информатика</w:t>
            </w:r>
          </w:p>
        </w:tc>
      </w:tr>
    </w:tbl>
    <w:p w:rsidR="00780348" w:rsidRPr="00D404D3" w:rsidRDefault="00780348" w:rsidP="00780348">
      <w:pPr>
        <w:rPr>
          <w:lang w:val="ru-RU"/>
        </w:rPr>
      </w:pPr>
      <w:bookmarkStart w:id="0" w:name="_GoBack"/>
      <w:bookmarkEnd w:id="0"/>
    </w:p>
    <w:sectPr w:rsidR="00780348" w:rsidRPr="00D404D3" w:rsidSect="009E794E">
      <w:footerReference w:type="default" r:id="rId9"/>
      <w:pgSz w:w="11907" w:h="16839" w:code="9"/>
      <w:pgMar w:top="709" w:right="1584" w:bottom="142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52D" w:rsidRDefault="0067352D">
      <w:pPr>
        <w:spacing w:after="0"/>
      </w:pPr>
      <w:r>
        <w:separator/>
      </w:r>
    </w:p>
    <w:p w:rsidR="0067352D" w:rsidRDefault="0067352D"/>
  </w:endnote>
  <w:endnote w:type="continuationSeparator" w:id="0">
    <w:p w:rsidR="0067352D" w:rsidRDefault="0067352D">
      <w:pPr>
        <w:spacing w:after="0"/>
      </w:pPr>
      <w:r>
        <w:continuationSeparator/>
      </w:r>
    </w:p>
    <w:p w:rsidR="0067352D" w:rsidRDefault="006735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3F66" w:rsidRDefault="00426B9E">
    <w:pPr>
      <w:pStyle w:val="ab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E85EC1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52D" w:rsidRDefault="0067352D">
      <w:pPr>
        <w:spacing w:after="0"/>
      </w:pPr>
      <w:r>
        <w:separator/>
      </w:r>
    </w:p>
    <w:p w:rsidR="0067352D" w:rsidRDefault="0067352D"/>
  </w:footnote>
  <w:footnote w:type="continuationSeparator" w:id="0">
    <w:p w:rsidR="0067352D" w:rsidRDefault="0067352D">
      <w:pPr>
        <w:spacing w:after="0"/>
      </w:pPr>
      <w:r>
        <w:continuationSeparator/>
      </w:r>
    </w:p>
    <w:p w:rsidR="0067352D" w:rsidRDefault="0067352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FE155A3"/>
    <w:multiLevelType w:val="hybridMultilevel"/>
    <w:tmpl w:val="504E503A"/>
    <w:lvl w:ilvl="0" w:tplc="59A0E35E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245C2"/>
    <w:multiLevelType w:val="hybridMultilevel"/>
    <w:tmpl w:val="F38E23AA"/>
    <w:lvl w:ilvl="0" w:tplc="59A0E35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8509AC"/>
    <w:multiLevelType w:val="hybridMultilevel"/>
    <w:tmpl w:val="63CE3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A34FC1"/>
    <w:multiLevelType w:val="hybridMultilevel"/>
    <w:tmpl w:val="97B2F7D0"/>
    <w:lvl w:ilvl="0" w:tplc="6C72EB14">
      <w:start w:val="1"/>
      <w:numFmt w:val="bullet"/>
      <w:pStyle w:val="a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2C103A"/>
    <w:multiLevelType w:val="hybridMultilevel"/>
    <w:tmpl w:val="5A3073DC"/>
    <w:lvl w:ilvl="0" w:tplc="59A0E35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754899"/>
    <w:multiLevelType w:val="hybridMultilevel"/>
    <w:tmpl w:val="B4141212"/>
    <w:lvl w:ilvl="0" w:tplc="59A0E35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3D2"/>
    <w:rsid w:val="00093B69"/>
    <w:rsid w:val="000F23D2"/>
    <w:rsid w:val="00147AD7"/>
    <w:rsid w:val="002464C0"/>
    <w:rsid w:val="00426B9E"/>
    <w:rsid w:val="00586323"/>
    <w:rsid w:val="0067352D"/>
    <w:rsid w:val="00780348"/>
    <w:rsid w:val="007E17D4"/>
    <w:rsid w:val="007E190B"/>
    <w:rsid w:val="007E2ABD"/>
    <w:rsid w:val="00985BEA"/>
    <w:rsid w:val="009C0549"/>
    <w:rsid w:val="009E794E"/>
    <w:rsid w:val="00A0395E"/>
    <w:rsid w:val="00A30C89"/>
    <w:rsid w:val="00A4730D"/>
    <w:rsid w:val="00AA486C"/>
    <w:rsid w:val="00AD39A1"/>
    <w:rsid w:val="00AF4CD7"/>
    <w:rsid w:val="00B27F1D"/>
    <w:rsid w:val="00B65623"/>
    <w:rsid w:val="00B67FEC"/>
    <w:rsid w:val="00C21509"/>
    <w:rsid w:val="00C322B3"/>
    <w:rsid w:val="00C63F66"/>
    <w:rsid w:val="00CF60AE"/>
    <w:rsid w:val="00D404D3"/>
    <w:rsid w:val="00D4633C"/>
    <w:rsid w:val="00E34CB7"/>
    <w:rsid w:val="00E85EC1"/>
    <w:rsid w:val="00EF0620"/>
    <w:rsid w:val="00FB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78F00C-A78A-40F5-8600-686D5B03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039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0F23D2"/>
    <w:pPr>
      <w:spacing w:before="100" w:beforeAutospacing="1" w:afterAutospacing="1"/>
      <w:ind w:right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a5">
    <w:name w:val="Название Знак"/>
    <w:basedOn w:val="a1"/>
    <w:link w:val="a4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a6">
    <w:name w:val="Placeholder Text"/>
    <w:basedOn w:val="a1"/>
    <w:uiPriority w:val="99"/>
    <w:semiHidden/>
    <w:rPr>
      <w:color w:val="808080"/>
    </w:rPr>
  </w:style>
  <w:style w:type="paragraph" w:customStyle="1" w:styleId="a7">
    <w:name w:val="Заголовок раздела"/>
    <w:basedOn w:val="a0"/>
    <w:next w:val="a0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a">
    <w:name w:val="List Bullet"/>
    <w:basedOn w:val="a0"/>
    <w:uiPriority w:val="1"/>
    <w:unhideWhenUsed/>
    <w:qFormat/>
    <w:pPr>
      <w:numPr>
        <w:numId w:val="5"/>
      </w:numPr>
    </w:pPr>
  </w:style>
  <w:style w:type="paragraph" w:customStyle="1" w:styleId="a8">
    <w:name w:val="Подраздел"/>
    <w:basedOn w:val="a0"/>
    <w:uiPriority w:val="1"/>
    <w:qFormat/>
    <w:pPr>
      <w:spacing w:after="120"/>
    </w:pPr>
    <w:rPr>
      <w:color w:val="000000" w:themeColor="text1"/>
    </w:rPr>
  </w:style>
  <w:style w:type="paragraph" w:styleId="a9">
    <w:name w:val="header"/>
    <w:basedOn w:val="a0"/>
    <w:link w:val="aa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aa">
    <w:name w:val="Верхний колонтитул Знак"/>
    <w:basedOn w:val="a1"/>
    <w:link w:val="a9"/>
    <w:uiPriority w:val="99"/>
  </w:style>
  <w:style w:type="paragraph" w:styleId="ab">
    <w:name w:val="footer"/>
    <w:basedOn w:val="a0"/>
    <w:link w:val="ac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ac">
    <w:name w:val="Нижний колонтитул Знак"/>
    <w:basedOn w:val="a1"/>
    <w:link w:val="ab"/>
    <w:uiPriority w:val="99"/>
    <w:rPr>
      <w:noProof/>
    </w:rPr>
  </w:style>
  <w:style w:type="table" w:styleId="ad">
    <w:name w:val="Table Grid"/>
    <w:basedOn w:val="a2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a2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e">
    <w:name w:val="Date"/>
    <w:basedOn w:val="a0"/>
    <w:next w:val="a0"/>
    <w:link w:val="af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af">
    <w:name w:val="Дата Знак"/>
    <w:basedOn w:val="a1"/>
    <w:link w:val="ae"/>
    <w:uiPriority w:val="1"/>
    <w:rPr>
      <w:color w:val="000000" w:themeColor="text1"/>
    </w:rPr>
  </w:style>
  <w:style w:type="character" w:styleId="af0">
    <w:name w:val="Emphasis"/>
    <w:basedOn w:val="a1"/>
    <w:uiPriority w:val="2"/>
    <w:unhideWhenUsed/>
    <w:qFormat/>
    <w:rPr>
      <w:i/>
      <w:iCs/>
      <w:color w:val="404040" w:themeColor="text1" w:themeTint="BF"/>
    </w:rPr>
  </w:style>
  <w:style w:type="paragraph" w:customStyle="1" w:styleId="af1">
    <w:name w:val="Контактные данные"/>
    <w:basedOn w:val="a0"/>
    <w:uiPriority w:val="1"/>
    <w:qFormat/>
    <w:pPr>
      <w:spacing w:after="360"/>
      <w:contextualSpacing/>
    </w:pPr>
  </w:style>
  <w:style w:type="paragraph" w:styleId="af2">
    <w:name w:val="Balloon Text"/>
    <w:basedOn w:val="a0"/>
    <w:link w:val="af3"/>
    <w:uiPriority w:val="99"/>
    <w:semiHidden/>
    <w:unhideWhenUsed/>
    <w:rsid w:val="00426B9E"/>
    <w:pPr>
      <w:spacing w:after="0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426B9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rsid w:val="000F23D2"/>
    <w:rPr>
      <w:rFonts w:ascii="Times New Roman" w:eastAsia="Times New Roman" w:hAnsi="Times New Roman" w:cs="Times New Roman"/>
      <w:b/>
      <w:bCs/>
      <w:color w:val="auto"/>
      <w:sz w:val="27"/>
      <w:szCs w:val="27"/>
      <w:lang w:val="ru-RU" w:eastAsia="ru-RU"/>
    </w:rPr>
  </w:style>
  <w:style w:type="character" w:customStyle="1" w:styleId="mw-headline">
    <w:name w:val="mw-headline"/>
    <w:basedOn w:val="a1"/>
    <w:rsid w:val="000F23D2"/>
  </w:style>
  <w:style w:type="character" w:styleId="af4">
    <w:name w:val="Hyperlink"/>
    <w:basedOn w:val="a1"/>
    <w:uiPriority w:val="99"/>
    <w:semiHidden/>
    <w:unhideWhenUsed/>
    <w:rsid w:val="000F23D2"/>
    <w:rPr>
      <w:color w:val="0000FF"/>
      <w:u w:val="single"/>
    </w:rPr>
  </w:style>
  <w:style w:type="character" w:customStyle="1" w:styleId="20">
    <w:name w:val="Заголовок 2 Знак"/>
    <w:basedOn w:val="a1"/>
    <w:link w:val="2"/>
    <w:uiPriority w:val="9"/>
    <w:semiHidden/>
    <w:rsid w:val="00A0395E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af5">
    <w:name w:val="List Paragraph"/>
    <w:basedOn w:val="a0"/>
    <w:uiPriority w:val="34"/>
    <w:qFormat/>
    <w:rsid w:val="00093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4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RESSOR\AppData\Roaming\Microsoft\&#1064;&#1072;&#1073;&#1083;&#1086;&#1085;&#1099;\&#1056;&#1077;&#1079;&#1102;&#1084;&#1077;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04E1CB27BC64BBFAD801D8A0425DA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407200-9EAC-44EB-A9EE-A6366162EA61}"/>
      </w:docPartPr>
      <w:docPartBody>
        <w:p w:rsidR="00042DDE" w:rsidRDefault="00B906DD">
          <w:pPr>
            <w:pStyle w:val="A04E1CB27BC64BBFAD801D8A0425DABC"/>
          </w:pPr>
          <w:r w:rsidRPr="00D404D3">
            <w:t>[Ваше имя]</w:t>
          </w:r>
        </w:p>
      </w:docPartBody>
    </w:docPart>
    <w:docPart>
      <w:docPartPr>
        <w:name w:val="6864C08B750F47D7AD7F67EA0ADECB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CB9200-E8D8-4209-9267-0AB70863E68E}"/>
      </w:docPartPr>
      <w:docPartBody>
        <w:p w:rsidR="00042DDE" w:rsidRDefault="00B906DD">
          <w:pPr>
            <w:pStyle w:val="6864C08B750F47D7AD7F67EA0ADECBED"/>
          </w:pPr>
          <w:r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D527681722E4C25A2EF0DB70F1798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F3B29A-6624-4CF8-8253-5C40A3DB776B}"/>
      </w:docPartPr>
      <w:docPartBody>
        <w:p w:rsidR="00042DDE" w:rsidRDefault="00D44D07" w:rsidP="00D44D07">
          <w:pPr>
            <w:pStyle w:val="4D527681722E4C25A2EF0DB70F17987C"/>
          </w:pPr>
          <w:r w:rsidRPr="005879DA">
            <w:t>[Индекс, адрес]</w:t>
          </w:r>
        </w:p>
      </w:docPartBody>
    </w:docPart>
    <w:docPart>
      <w:docPartPr>
        <w:name w:val="9E6E18F7180E483791C77532A09434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20BB6-C488-4752-A2F5-69B0B11F96CB}"/>
      </w:docPartPr>
      <w:docPartBody>
        <w:p w:rsidR="00042DDE" w:rsidRDefault="00D44D07" w:rsidP="00D44D07">
          <w:pPr>
            <w:pStyle w:val="9E6E18F7180E483791C77532A09434AD"/>
          </w:pPr>
          <w:r w:rsidRPr="005879DA">
            <w:t>[Телефон]</w:t>
          </w:r>
        </w:p>
      </w:docPartBody>
    </w:docPart>
    <w:docPart>
      <w:docPartPr>
        <w:name w:val="11A1BE48811343908C988A7C008FF8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0FB29E-40D6-4545-8EC1-63207B9F9C41}"/>
      </w:docPartPr>
      <w:docPartBody>
        <w:p w:rsidR="00042DDE" w:rsidRDefault="00D44D07" w:rsidP="00D44D07">
          <w:pPr>
            <w:pStyle w:val="11A1BE48811343908C988A7C008FF8E2"/>
          </w:pPr>
          <w:r w:rsidRPr="005879DA">
            <w:t>[Электронная почта]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D07"/>
    <w:rsid w:val="00042DDE"/>
    <w:rsid w:val="0012646D"/>
    <w:rsid w:val="00300D99"/>
    <w:rsid w:val="008A5E99"/>
    <w:rsid w:val="00B31C04"/>
    <w:rsid w:val="00B906DD"/>
    <w:rsid w:val="00C1338E"/>
    <w:rsid w:val="00D44D07"/>
    <w:rsid w:val="00EC6CD7"/>
    <w:rsid w:val="00F25D68"/>
    <w:rsid w:val="00F729CF"/>
    <w:rsid w:val="00F9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04E1CB27BC64BBFAD801D8A0425DABC">
    <w:name w:val="A04E1CB27BC64BBFAD801D8A0425DABC"/>
  </w:style>
  <w:style w:type="paragraph" w:customStyle="1" w:styleId="A282DF010BE24246824A8FE7FEF4EC65">
    <w:name w:val="A282DF010BE24246824A8FE7FEF4EC65"/>
  </w:style>
  <w:style w:type="paragraph" w:customStyle="1" w:styleId="3E97BD24E15C4A46B75D12552929AB48">
    <w:name w:val="3E97BD24E15C4A46B75D12552929AB48"/>
  </w:style>
  <w:style w:type="paragraph" w:customStyle="1" w:styleId="A586CC770A154A03AFDAA3CC74C44BF7">
    <w:name w:val="A586CC770A154A03AFDAA3CC74C44BF7"/>
  </w:style>
  <w:style w:type="paragraph" w:customStyle="1" w:styleId="F8C9538EE9474867BB0374CAB8FD9398">
    <w:name w:val="F8C9538EE9474867BB0374CAB8FD9398"/>
  </w:style>
  <w:style w:type="paragraph" w:customStyle="1" w:styleId="C77CE8C479504423BEA5D2F6D81672D2">
    <w:name w:val="C77CE8C479504423BEA5D2F6D81672D2"/>
  </w:style>
  <w:style w:type="character" w:styleId="a3">
    <w:name w:val="Placeholder Text"/>
    <w:basedOn w:val="a0"/>
    <w:uiPriority w:val="99"/>
    <w:semiHidden/>
    <w:rsid w:val="00C1338E"/>
    <w:rPr>
      <w:color w:val="808080"/>
    </w:rPr>
  </w:style>
  <w:style w:type="paragraph" w:customStyle="1" w:styleId="6864C08B750F47D7AD7F67EA0ADECBED">
    <w:name w:val="6864C08B750F47D7AD7F67EA0ADECBED"/>
  </w:style>
  <w:style w:type="paragraph" w:customStyle="1" w:styleId="44085E5CCA9C49D3997F08D0A6102A98">
    <w:name w:val="44085E5CCA9C49D3997F08D0A6102A98"/>
  </w:style>
  <w:style w:type="paragraph" w:customStyle="1" w:styleId="AEE529ACA6B24EE88804FF6740812FC4">
    <w:name w:val="AEE529ACA6B24EE88804FF6740812FC4"/>
  </w:style>
  <w:style w:type="paragraph" w:customStyle="1" w:styleId="9CB5D8B2319C42849E6F98AFFAD940BA">
    <w:name w:val="9CB5D8B2319C42849E6F98AFFAD940BA"/>
  </w:style>
  <w:style w:type="character" w:styleId="a4">
    <w:name w:val="Emphasis"/>
    <w:basedOn w:val="a0"/>
    <w:uiPriority w:val="2"/>
    <w:unhideWhenUsed/>
    <w:qFormat/>
    <w:rPr>
      <w:i/>
      <w:iCs/>
      <w:color w:val="404040" w:themeColor="text1" w:themeTint="BF"/>
    </w:rPr>
  </w:style>
  <w:style w:type="paragraph" w:customStyle="1" w:styleId="91D32E66CB4E4EAABFF5EF1394275CF6">
    <w:name w:val="91D32E66CB4E4EAABFF5EF1394275CF6"/>
  </w:style>
  <w:style w:type="paragraph" w:customStyle="1" w:styleId="43B81BD3D74D4EBE8D205E0FD45F0F0B">
    <w:name w:val="43B81BD3D74D4EBE8D205E0FD45F0F0B"/>
  </w:style>
  <w:style w:type="paragraph" w:customStyle="1" w:styleId="6E6475767B564DDFA322ADDA2C0F2DC2">
    <w:name w:val="6E6475767B564DDFA322ADDA2C0F2DC2"/>
  </w:style>
  <w:style w:type="paragraph" w:customStyle="1" w:styleId="7C21D889280D4D5FB67905471956ABC2">
    <w:name w:val="7C21D889280D4D5FB67905471956ABC2"/>
  </w:style>
  <w:style w:type="paragraph" w:customStyle="1" w:styleId="0FBFA40C8F3E4B6A995497DDFE956AE9">
    <w:name w:val="0FBFA40C8F3E4B6A995497DDFE956AE9"/>
  </w:style>
  <w:style w:type="paragraph" w:customStyle="1" w:styleId="432906C5AFE14C47B9A57263B06B6260">
    <w:name w:val="432906C5AFE14C47B9A57263B06B6260"/>
    <w:rsid w:val="00D44D07"/>
  </w:style>
  <w:style w:type="paragraph" w:customStyle="1" w:styleId="71FAD2EBAAA04F7A8670EDFB4C8443B1">
    <w:name w:val="71FAD2EBAAA04F7A8670EDFB4C8443B1"/>
    <w:rsid w:val="00D44D07"/>
  </w:style>
  <w:style w:type="paragraph" w:customStyle="1" w:styleId="979866D44195463DBEC7485AD2AF7DBE">
    <w:name w:val="979866D44195463DBEC7485AD2AF7DBE"/>
    <w:rsid w:val="00D44D07"/>
  </w:style>
  <w:style w:type="paragraph" w:customStyle="1" w:styleId="4D527681722E4C25A2EF0DB70F17987C">
    <w:name w:val="4D527681722E4C25A2EF0DB70F17987C"/>
    <w:rsid w:val="00D44D07"/>
  </w:style>
  <w:style w:type="paragraph" w:customStyle="1" w:styleId="9E6E18F7180E483791C77532A09434AD">
    <w:name w:val="9E6E18F7180E483791C77532A09434AD"/>
    <w:rsid w:val="00D44D07"/>
  </w:style>
  <w:style w:type="paragraph" w:customStyle="1" w:styleId="11A1BE48811343908C988A7C008FF8E2">
    <w:name w:val="11A1BE48811343908C988A7C008FF8E2"/>
    <w:rsid w:val="00D44D07"/>
  </w:style>
  <w:style w:type="paragraph" w:customStyle="1" w:styleId="59B16763CBF24EABAC5A4CDD414A18E6">
    <w:name w:val="59B16763CBF24EABAC5A4CDD414A18E6"/>
    <w:rsid w:val="00D44D07"/>
  </w:style>
  <w:style w:type="paragraph" w:customStyle="1" w:styleId="F16FAA4CB7404DC2804610BA445C625D">
    <w:name w:val="F16FAA4CB7404DC2804610BA445C625D"/>
    <w:rsid w:val="00C1338E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2088E0-FB72-4A18-8B66-B01BB60FC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Резюме(2)</Template>
  <TotalTime>221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Литвиц Даниель Викторович</dc:creator>
  <cp:keywords/>
  <cp:lastModifiedBy>admin</cp:lastModifiedBy>
  <cp:revision>19</cp:revision>
  <dcterms:created xsi:type="dcterms:W3CDTF">2013-03-25T09:00:00Z</dcterms:created>
  <dcterms:modified xsi:type="dcterms:W3CDTF">2016-07-05T09:07:00Z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